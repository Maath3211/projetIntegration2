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5408" w14:textId="6A57A91E" w:rsidR="00485106" w:rsidRDefault="00103B4D">
      <w:pPr>
        <w:pStyle w:val="Nom"/>
      </w:pPr>
      <w:r>
        <w:t>Xavier</w:t>
      </w:r>
    </w:p>
    <w:p w14:paraId="3FFFD604" w14:textId="01CD4612" w:rsidR="00103B4D" w:rsidRPr="00F5265B" w:rsidRDefault="00103B4D">
      <w:pPr>
        <w:pStyle w:val="Nom"/>
      </w:pPr>
      <w:r>
        <w:t>Ricard</w:t>
      </w:r>
    </w:p>
    <w:p w14:paraId="48BBB619" w14:textId="77777777" w:rsidR="00CB50A9" w:rsidRDefault="00CB50A9">
      <w:pPr>
        <w:pStyle w:val="Coordonnes"/>
      </w:pPr>
    </w:p>
    <w:p w14:paraId="3E4C88F4" w14:textId="393887BA" w:rsidR="00485106" w:rsidRDefault="00103B4D">
      <w:pPr>
        <w:pStyle w:val="Coordonnes"/>
      </w:pPr>
      <w:r>
        <w:t>Adresse : 824 rue Frontenac</w:t>
      </w:r>
    </w:p>
    <w:p w14:paraId="3109E537" w14:textId="3ED22CFC" w:rsidR="00103B4D" w:rsidRPr="00F5265B" w:rsidRDefault="00103B4D">
      <w:pPr>
        <w:pStyle w:val="Coordonnes"/>
      </w:pPr>
      <w:r>
        <w:t>Téléphone : 819-944-0722</w:t>
      </w:r>
    </w:p>
    <w:p w14:paraId="192ECE83" w14:textId="77777777" w:rsidR="00485106" w:rsidRPr="00F5265B" w:rsidRDefault="00000000">
      <w:pPr>
        <w:pStyle w:val="Titre1"/>
      </w:pPr>
      <w:sdt>
        <w:sdtPr>
          <w:id w:val="-819804518"/>
          <w:placeholder>
            <w:docPart w:val="180CA5D1B7DF5142A39489631246ACA9"/>
          </w:placeholder>
          <w:temporary/>
          <w:showingPlcHdr/>
          <w15:appearance w15:val="hidden"/>
        </w:sdtPr>
        <w:sdtContent>
          <w:r w:rsidR="00F5265B">
            <w:t>Compétences</w:t>
          </w:r>
        </w:sdtContent>
      </w:sdt>
    </w:p>
    <w:p w14:paraId="492DB23E" w14:textId="71172EAD" w:rsidR="00485106" w:rsidRDefault="00103B4D" w:rsidP="00103B4D">
      <w:pPr>
        <w:spacing w:after="180"/>
      </w:pPr>
      <w:r>
        <w:t xml:space="preserve">Je suis capable de m’adapter </w:t>
      </w:r>
      <w:r w:rsidR="00445133">
        <w:t>à</w:t>
      </w:r>
      <w:r>
        <w:t xml:space="preserve"> tout type de situation. Le travail sous pression</w:t>
      </w:r>
      <w:r w:rsidR="00445133">
        <w:t>s</w:t>
      </w:r>
      <w:r>
        <w:t xml:space="preserve"> ne me fait pas peur. Gérer une équipe est pour moi une </w:t>
      </w:r>
      <w:r w:rsidR="008607C9">
        <w:t>tâche</w:t>
      </w:r>
      <w:r>
        <w:t xml:space="preserve"> </w:t>
      </w:r>
      <w:r w:rsidR="008607C9">
        <w:t>facile</w:t>
      </w:r>
      <w:r>
        <w:t xml:space="preserve">. Je m’applique et je m’assure que mon travail est bien fait et dans les temps. </w:t>
      </w:r>
      <w:r w:rsidR="00CB50A9">
        <w:t>Je suis quelqu’un de très social, que ce soit de me faire des amis ou avoir une bonne relation avec mes collègues, cela m</w:t>
      </w:r>
      <w:r w:rsidR="00445133">
        <w:t>’</w:t>
      </w:r>
      <w:r w:rsidR="00CB50A9">
        <w:t>es</w:t>
      </w:r>
      <w:r w:rsidR="00445133">
        <w:t>t</w:t>
      </w:r>
      <w:r w:rsidR="00CB50A9">
        <w:t xml:space="preserve"> très facile. </w:t>
      </w:r>
    </w:p>
    <w:p w14:paraId="0DDA2424" w14:textId="77777777" w:rsidR="00173226" w:rsidRDefault="00173226" w:rsidP="00103B4D">
      <w:pPr>
        <w:spacing w:after="180"/>
        <w:rPr>
          <w:rFonts w:asciiTheme="majorHAnsi" w:hAnsiTheme="majorHAnsi"/>
          <w:b/>
          <w:spacing w:val="21"/>
          <w:sz w:val="26"/>
        </w:rPr>
      </w:pPr>
    </w:p>
    <w:p w14:paraId="3DB52D76" w14:textId="749B88C0" w:rsidR="005905C6" w:rsidRDefault="005905C6" w:rsidP="00103B4D">
      <w:pPr>
        <w:spacing w:after="180"/>
        <w:rPr>
          <w:rFonts w:asciiTheme="majorHAnsi" w:hAnsiTheme="majorHAnsi"/>
          <w:b/>
          <w:spacing w:val="21"/>
          <w:sz w:val="26"/>
        </w:rPr>
      </w:pPr>
      <w:r w:rsidRPr="005905C6">
        <w:rPr>
          <w:rFonts w:asciiTheme="majorHAnsi" w:hAnsiTheme="majorHAnsi"/>
          <w:b/>
          <w:spacing w:val="21"/>
          <w:sz w:val="26"/>
        </w:rPr>
        <w:t>Objectif</w:t>
      </w:r>
    </w:p>
    <w:p w14:paraId="59603DBC" w14:textId="3D13666B" w:rsidR="005905C6" w:rsidRPr="00F5265B" w:rsidRDefault="005905C6" w:rsidP="00103B4D">
      <w:pPr>
        <w:spacing w:after="180"/>
      </w:pPr>
      <w:r>
        <w:t xml:space="preserve">Travailler dans un milieu où je vais pouvoir acquérir de nouvelle expérience. </w:t>
      </w:r>
    </w:p>
    <w:p w14:paraId="3EFE34B3" w14:textId="77777777" w:rsidR="00CB50A9" w:rsidRDefault="00CB50A9">
      <w:pPr>
        <w:pStyle w:val="Titre2"/>
      </w:pPr>
    </w:p>
    <w:p w14:paraId="791BD541" w14:textId="27A6A46A" w:rsidR="00485106" w:rsidRPr="00F5265B" w:rsidRDefault="00103B4D">
      <w:pPr>
        <w:pStyle w:val="Titre2"/>
      </w:pPr>
      <w:r>
        <w:t>Éducation</w:t>
      </w:r>
    </w:p>
    <w:p w14:paraId="20385E05" w14:textId="77777777" w:rsidR="00103B4D" w:rsidRPr="00103B4D" w:rsidRDefault="00103B4D" w:rsidP="00103B4D">
      <w:pPr>
        <w:rPr>
          <w:lang w:val="fr-CA"/>
        </w:rPr>
      </w:pPr>
      <w:r w:rsidRPr="00103B4D">
        <w:rPr>
          <w:lang w:val="fr-CA"/>
        </w:rPr>
        <w:t xml:space="preserve">Collège de l’Horizon : </w:t>
      </w:r>
    </w:p>
    <w:p w14:paraId="7C1BC83D" w14:textId="08B38F78" w:rsidR="00103B4D" w:rsidRPr="00103B4D" w:rsidRDefault="00103B4D" w:rsidP="00103B4D">
      <w:pPr>
        <w:rPr>
          <w:lang w:val="fr-CA"/>
        </w:rPr>
      </w:pPr>
      <w:r w:rsidRPr="00103B4D">
        <w:rPr>
          <w:lang w:val="fr-CA"/>
        </w:rPr>
        <w:t>2016-2018</w:t>
      </w:r>
    </w:p>
    <w:p w14:paraId="50DDCC5D" w14:textId="77777777" w:rsidR="00103B4D" w:rsidRDefault="00103B4D" w:rsidP="00103B4D">
      <w:pPr>
        <w:rPr>
          <w:lang w:val="fr-CA"/>
        </w:rPr>
      </w:pPr>
      <w:r w:rsidRPr="00427A47">
        <w:rPr>
          <w:lang w:val="fr-CA"/>
        </w:rPr>
        <w:t xml:space="preserve">Académie les estacades : </w:t>
      </w:r>
      <w:r>
        <w:rPr>
          <w:lang w:val="fr-CA"/>
        </w:rPr>
        <w:t xml:space="preserve"> </w:t>
      </w:r>
    </w:p>
    <w:p w14:paraId="5E408AC3" w14:textId="6B93B446" w:rsidR="00103B4D" w:rsidRDefault="00103B4D" w:rsidP="00103B4D">
      <w:pPr>
        <w:rPr>
          <w:lang w:val="fr-CA"/>
        </w:rPr>
      </w:pPr>
      <w:r>
        <w:rPr>
          <w:lang w:val="fr-CA"/>
        </w:rPr>
        <w:t>2018-2021</w:t>
      </w:r>
    </w:p>
    <w:p w14:paraId="6D184B4E" w14:textId="77777777" w:rsidR="00103B4D" w:rsidRDefault="00103B4D" w:rsidP="00103B4D">
      <w:pPr>
        <w:rPr>
          <w:lang w:val="fr-CA"/>
        </w:rPr>
      </w:pPr>
      <w:r>
        <w:rPr>
          <w:lang w:val="fr-CA"/>
        </w:rPr>
        <w:t xml:space="preserve">Cégep de Trois-Rivières : </w:t>
      </w:r>
    </w:p>
    <w:p w14:paraId="3BD10B8F" w14:textId="31D305D7" w:rsidR="00485106" w:rsidRPr="00103B4D" w:rsidRDefault="00103B4D">
      <w:pPr>
        <w:rPr>
          <w:lang w:val="fr-CA"/>
        </w:rPr>
      </w:pPr>
      <w:r>
        <w:rPr>
          <w:lang w:val="fr-CA"/>
        </w:rPr>
        <w:t xml:space="preserve">2021– </w:t>
      </w:r>
      <w:r w:rsidR="008D0FAC">
        <w:rPr>
          <w:lang w:val="fr-CA"/>
        </w:rPr>
        <w:t>202</w:t>
      </w:r>
      <w:r w:rsidR="00480E7E">
        <w:rPr>
          <w:lang w:val="fr-CA"/>
        </w:rPr>
        <w:t>4</w:t>
      </w:r>
      <w:r>
        <w:rPr>
          <w:lang w:val="fr-CA"/>
        </w:rPr>
        <w:t xml:space="preserve">   :  </w:t>
      </w:r>
      <w:r w:rsidR="008D0FAC">
        <w:rPr>
          <w:lang w:val="fr-CA"/>
        </w:rPr>
        <w:t xml:space="preserve">Technique </w:t>
      </w:r>
      <w:r w:rsidR="006F46E4">
        <w:rPr>
          <w:lang w:val="fr-CA"/>
        </w:rPr>
        <w:t>de l’</w:t>
      </w:r>
      <w:r w:rsidR="008D0FAC">
        <w:rPr>
          <w:lang w:val="fr-CA"/>
        </w:rPr>
        <w:t>informatique</w:t>
      </w:r>
    </w:p>
    <w:p w14:paraId="3AFC16C3" w14:textId="77777777" w:rsidR="00103B4D" w:rsidRDefault="00103B4D">
      <w:pPr>
        <w:pStyle w:val="Titre1"/>
      </w:pPr>
    </w:p>
    <w:p w14:paraId="62114732" w14:textId="77777777" w:rsidR="00CB50A9" w:rsidRDefault="00CB50A9">
      <w:pPr>
        <w:pStyle w:val="Titre1"/>
      </w:pPr>
    </w:p>
    <w:p w14:paraId="0D1042DA" w14:textId="4DCE5BD3" w:rsidR="00103B4D" w:rsidRDefault="00103B4D" w:rsidP="00CB50A9">
      <w:pPr>
        <w:pStyle w:val="Titre1"/>
      </w:pPr>
      <w:r>
        <w:t>Expérience de travail</w:t>
      </w:r>
    </w:p>
    <w:p w14:paraId="24C0260E" w14:textId="32BF0BF9" w:rsidR="00103B4D" w:rsidRDefault="00103B4D" w:rsidP="00103B4D">
      <w:r>
        <w:t>Restaurant McDonald : 2018-</w:t>
      </w:r>
      <w:r w:rsidR="00742AC2">
        <w:t>2022 :</w:t>
      </w:r>
      <w:r>
        <w:t xml:space="preserve"> Cuisinier</w:t>
      </w:r>
      <w:r w:rsidR="00742AC2">
        <w:t>/Instructeur</w:t>
      </w:r>
    </w:p>
    <w:p w14:paraId="663B0B06" w14:textId="4BA4DB8E" w:rsidR="00742AC2" w:rsidRDefault="00742AC2" w:rsidP="00103B4D">
      <w:r>
        <w:t>Kruger : 2022-202</w:t>
      </w:r>
      <w:r w:rsidR="00480E7E">
        <w:t>4</w:t>
      </w:r>
      <w:r>
        <w:t> : Finition</w:t>
      </w:r>
    </w:p>
    <w:p w14:paraId="6066F6EF" w14:textId="08D33345" w:rsidR="00A45D62" w:rsidRPr="00103B4D" w:rsidRDefault="00A45D62" w:rsidP="00103B4D">
      <w:r>
        <w:t xml:space="preserve">Econo fitness : </w:t>
      </w:r>
      <w:r w:rsidR="008066C9">
        <w:t xml:space="preserve">2023-2024 : </w:t>
      </w:r>
      <w:r>
        <w:t xml:space="preserve">Commis </w:t>
      </w:r>
    </w:p>
    <w:p w14:paraId="5334F8E6" w14:textId="0D28F89B" w:rsidR="00485106" w:rsidRPr="00F5265B" w:rsidRDefault="00485106"/>
    <w:p w14:paraId="47871A9F" w14:textId="77D608D1" w:rsidR="00485106" w:rsidRDefault="00485106"/>
    <w:sectPr w:rsidR="004851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9A2B" w14:textId="77777777" w:rsidR="000A3184" w:rsidRDefault="000A3184">
      <w:pPr>
        <w:spacing w:after="0" w:line="240" w:lineRule="auto"/>
      </w:pPr>
      <w:r>
        <w:separator/>
      </w:r>
    </w:p>
  </w:endnote>
  <w:endnote w:type="continuationSeparator" w:id="0">
    <w:p w14:paraId="7D0CA67D" w14:textId="77777777" w:rsidR="000A3184" w:rsidRDefault="000A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E385" w14:textId="77777777" w:rsidR="00DD265C" w:rsidRDefault="00DD26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EE92B" w14:textId="77777777" w:rsidR="00485106" w:rsidRDefault="00F5265B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715B" w14:textId="77777777" w:rsidR="00DD265C" w:rsidRDefault="00DD26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3D65" w14:textId="77777777" w:rsidR="000A3184" w:rsidRDefault="000A3184">
      <w:pPr>
        <w:spacing w:after="0" w:line="240" w:lineRule="auto"/>
      </w:pPr>
      <w:r>
        <w:separator/>
      </w:r>
    </w:p>
  </w:footnote>
  <w:footnote w:type="continuationSeparator" w:id="0">
    <w:p w14:paraId="7784E244" w14:textId="77777777" w:rsidR="000A3184" w:rsidRDefault="000A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BE4F" w14:textId="77777777" w:rsidR="00DD265C" w:rsidRDefault="00DD26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C205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46A643" wp14:editId="75651C4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386F907" id="Group 4" o:spid="_x0000_s1026" alt="Titre 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896D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FB8625" wp14:editId="4656211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oupe 5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45548BA" id="Groupe 5" o:spid="_x0000_s1026" alt="Titre 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810354">
    <w:abstractNumId w:val="9"/>
  </w:num>
  <w:num w:numId="2" w16cid:durableId="1025326144">
    <w:abstractNumId w:val="7"/>
  </w:num>
  <w:num w:numId="3" w16cid:durableId="604701050">
    <w:abstractNumId w:val="6"/>
  </w:num>
  <w:num w:numId="4" w16cid:durableId="1149980351">
    <w:abstractNumId w:val="5"/>
  </w:num>
  <w:num w:numId="5" w16cid:durableId="1236016774">
    <w:abstractNumId w:val="4"/>
  </w:num>
  <w:num w:numId="6" w16cid:durableId="1749764694">
    <w:abstractNumId w:val="8"/>
  </w:num>
  <w:num w:numId="7" w16cid:durableId="517157504">
    <w:abstractNumId w:val="3"/>
  </w:num>
  <w:num w:numId="8" w16cid:durableId="1207452500">
    <w:abstractNumId w:val="2"/>
  </w:num>
  <w:num w:numId="9" w16cid:durableId="390812087">
    <w:abstractNumId w:val="1"/>
  </w:num>
  <w:num w:numId="10" w16cid:durableId="106707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4D"/>
    <w:rsid w:val="00097056"/>
    <w:rsid w:val="000A3184"/>
    <w:rsid w:val="00103B4D"/>
    <w:rsid w:val="00173226"/>
    <w:rsid w:val="00367A4E"/>
    <w:rsid w:val="00445133"/>
    <w:rsid w:val="00480E7E"/>
    <w:rsid w:val="00485106"/>
    <w:rsid w:val="005905C6"/>
    <w:rsid w:val="005A2CAA"/>
    <w:rsid w:val="005F2E12"/>
    <w:rsid w:val="006F46E4"/>
    <w:rsid w:val="00742AC2"/>
    <w:rsid w:val="007A0D94"/>
    <w:rsid w:val="008066C9"/>
    <w:rsid w:val="008607C9"/>
    <w:rsid w:val="008D0FAC"/>
    <w:rsid w:val="00A45D62"/>
    <w:rsid w:val="00C274A5"/>
    <w:rsid w:val="00CB50A9"/>
    <w:rsid w:val="00CE1443"/>
    <w:rsid w:val="00D34940"/>
    <w:rsid w:val="00DD265C"/>
    <w:rsid w:val="00E0250D"/>
    <w:rsid w:val="00EA0D7E"/>
    <w:rsid w:val="00F5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9F44A"/>
  <w15:chartTrackingRefBased/>
  <w15:docId w15:val="{1FF87F06-919D-4140-ADA4-753609C3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agraphedeliste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avierricard/Library/Containers/com.microsoft.Word/Data/Library/Application%20Support/Microsoft/Office/16.0/DTS/fr-CA%7b71FEF3B5-68A8-E849-8536-5D16A7E68F4E%7d/%7b71035532-EABC-3A46-9C23-D005A031B7B4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0CA5D1B7DF5142A39489631246AC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90602-80A0-4241-89B6-346C49574859}"/>
      </w:docPartPr>
      <w:docPartBody>
        <w:p w:rsidR="009B638C" w:rsidRDefault="00466038">
          <w:pPr>
            <w:pStyle w:val="180CA5D1B7DF5142A39489631246ACA9"/>
          </w:pPr>
          <w: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8"/>
    <w:rsid w:val="00141B71"/>
    <w:rsid w:val="003C4625"/>
    <w:rsid w:val="00466038"/>
    <w:rsid w:val="00517348"/>
    <w:rsid w:val="005B0A37"/>
    <w:rsid w:val="007034F3"/>
    <w:rsid w:val="009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0CA5D1B7DF5142A39489631246ACA9">
    <w:name w:val="180CA5D1B7DF5142A39489631246A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{71035532-EABC-3A46-9C23-D005A031B7B4}tf10002079.dotx</Template>
  <TotalTime>14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Xavier Ricard</cp:lastModifiedBy>
  <cp:revision>14</cp:revision>
  <dcterms:created xsi:type="dcterms:W3CDTF">2022-03-10T16:36:00Z</dcterms:created>
  <dcterms:modified xsi:type="dcterms:W3CDTF">2024-08-17T03:18:00Z</dcterms:modified>
</cp:coreProperties>
</file>